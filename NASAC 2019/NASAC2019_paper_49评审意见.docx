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D62" w:rsidRDefault="00C13D62" w:rsidP="000F0C25">
      <w:r>
        <w:rPr>
          <w:rFonts w:hint="eastAsia"/>
        </w:rPr>
        <w:t>论文以软件工程的生命周期为主线梳理了当前的微服务开发方法，分析与讨论了面向微服务软件开发在需求分析、设计和实现、测试、以及重构上的方法、工具和实践，并给出该领域的未来研究方向。</w:t>
      </w:r>
    </w:p>
    <w:p w:rsidR="00C13D62" w:rsidRDefault="00C13D62" w:rsidP="000F0C25"/>
    <w:p w:rsidR="00C13D62" w:rsidRDefault="00C13D62" w:rsidP="000F0C25">
      <w:r>
        <w:rPr>
          <w:rFonts w:hint="eastAsia"/>
        </w:rPr>
        <w:t>论文研究动机明确，较为系统地调研了微服务开发的国内外研究成果，总结了适用不同微服务开发阶段的方法和工具，对于研究者和开发团队具有较强的参考价值。</w:t>
      </w:r>
    </w:p>
    <w:p w:rsidR="00C13D62" w:rsidRDefault="00C13D62" w:rsidP="000F0C25"/>
    <w:p w:rsidR="00C13D62" w:rsidRDefault="00C13D62" w:rsidP="000F0C25">
      <w:r>
        <w:rPr>
          <w:rFonts w:hint="eastAsia"/>
        </w:rPr>
        <w:t>但论文也存在一些不足</w:t>
      </w:r>
      <w:r>
        <w:t>,</w:t>
      </w:r>
      <w:r>
        <w:rPr>
          <w:rFonts w:hint="eastAsia"/>
        </w:rPr>
        <w:t>包括分析讨论不够深入，图表展示不清楚，语言表达不规范以及相关工作总结不到位。具体说来，论文可以在如下方面进一步改进：</w:t>
      </w:r>
    </w:p>
    <w:p w:rsidR="00C13D62" w:rsidRDefault="00C13D62" w:rsidP="001B018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在分析讨论方面：</w:t>
      </w:r>
      <w:r>
        <w:t>1</w:t>
      </w:r>
      <w:r>
        <w:rPr>
          <w:rFonts w:hint="eastAsia"/>
        </w:rPr>
        <w:t>）需要与单体架构与</w:t>
      </w:r>
      <w:r>
        <w:t>web</w:t>
      </w:r>
      <w:r>
        <w:rPr>
          <w:rFonts w:hint="eastAsia"/>
        </w:rPr>
        <w:t>服务进行对比，详细地阐述微服务具有的特点，分析这些特点对软件生命周期的各个阶段带来的挑战；</w:t>
      </w:r>
      <w:r>
        <w:t>2</w:t>
      </w:r>
      <w:r>
        <w:rPr>
          <w:rFonts w:hint="eastAsia"/>
        </w:rPr>
        <w:t>）在第四节中，罗列了面向微服务的软件设计与实现的相关工作，缺乏讨论与总结；</w:t>
      </w:r>
      <w:r>
        <w:t>3</w:t>
      </w:r>
      <w:r>
        <w:rPr>
          <w:rFonts w:hint="eastAsia"/>
        </w:rPr>
        <w:t>）第五节的最后一段总结了微服务测试相关的研究现状，并指出该领域研究的不足</w:t>
      </w:r>
      <w:r>
        <w:t>——</w:t>
      </w:r>
      <w:r>
        <w:rPr>
          <w:rFonts w:hint="eastAsia"/>
        </w:rPr>
        <w:t>“缺乏对于微服务内部逻辑测试的研究”。开发（测试）人员利用传统测试技术可以测试内部逻辑。建议结合微服务本身的特点进行深入地分析；</w:t>
      </w:r>
      <w:r>
        <w:t>4</w:t>
      </w:r>
      <w:r>
        <w:rPr>
          <w:rFonts w:hint="eastAsia"/>
        </w:rPr>
        <w:t>）未来的研究方向是综述论文的主要价值体现，建议进一步深入讨论；</w:t>
      </w:r>
      <w:r>
        <w:t>5</w:t>
      </w:r>
      <w:r>
        <w:rPr>
          <w:rFonts w:hint="eastAsia"/>
        </w:rPr>
        <w:t>）第七节的倒数第二段中，有关微服务测试的研究现状</w:t>
      </w:r>
      <w:r>
        <w:t>——</w:t>
      </w:r>
      <w:r>
        <w:rPr>
          <w:rFonts w:hint="eastAsia"/>
        </w:rPr>
        <w:t>“纯粹依靠手工进行测试并不现实”与第五节最后一段的总结矛盾。建议重新提炼问题，并进行深入地分析；</w:t>
      </w:r>
      <w:r>
        <w:t>6</w:t>
      </w:r>
      <w:r>
        <w:rPr>
          <w:rFonts w:hint="eastAsia"/>
        </w:rPr>
        <w:t>）论文的第</w:t>
      </w:r>
      <w:r>
        <w:t>4-6</w:t>
      </w:r>
      <w:r>
        <w:rPr>
          <w:rFonts w:hint="eastAsia"/>
        </w:rPr>
        <w:t>节罗列了相关工作，相关分析与讨论不够深入。</w:t>
      </w:r>
    </w:p>
    <w:p w:rsidR="00C13D62" w:rsidRDefault="00C13D62" w:rsidP="000F0C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在图表展示方面：</w:t>
      </w:r>
      <w:r>
        <w:t>1</w:t>
      </w:r>
      <w:r>
        <w:rPr>
          <w:rFonts w:hint="eastAsia"/>
        </w:rPr>
        <w:t>）图</w:t>
      </w:r>
      <w:r>
        <w:t>2</w:t>
      </w:r>
      <w:r>
        <w:rPr>
          <w:rFonts w:hint="eastAsia"/>
        </w:rPr>
        <w:t>不够清晰，建议重新绘制；</w:t>
      </w:r>
      <w:r>
        <w:t>2</w:t>
      </w:r>
      <w:r>
        <w:rPr>
          <w:rFonts w:hint="eastAsia"/>
        </w:rPr>
        <w:t>）建议将表</w:t>
      </w:r>
      <w:r>
        <w:t>3</w:t>
      </w:r>
      <w:r>
        <w:rPr>
          <w:rFonts w:hint="eastAsia"/>
        </w:rPr>
        <w:t>中的“具体因素”换成“研究问题”。</w:t>
      </w:r>
    </w:p>
    <w:p w:rsidR="00C13D62" w:rsidRDefault="00C13D62" w:rsidP="000F0C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在文字表达方面：</w:t>
      </w:r>
      <w:r>
        <w:t>1</w:t>
      </w:r>
      <w:r>
        <w:rPr>
          <w:rFonts w:hint="eastAsia"/>
        </w:rPr>
        <w:t>）存在多处标点符号使用不当、代词所指不明确、论述逻辑不正确或矛盾等问题。建议认真修改；</w:t>
      </w:r>
      <w:r>
        <w:t>2</w:t>
      </w:r>
      <w:r>
        <w:rPr>
          <w:rFonts w:hint="eastAsia"/>
        </w:rPr>
        <w:t>）对文中的一些概念（例如</w:t>
      </w:r>
      <w:r>
        <w:t>Web</w:t>
      </w:r>
      <w:r>
        <w:rPr>
          <w:rFonts w:hint="eastAsia"/>
        </w:rPr>
        <w:t>服务，同步请求、有界上下文、灰色文献等）进一步阐述；</w:t>
      </w:r>
      <w:r>
        <w:t>3</w:t>
      </w:r>
      <w:r>
        <w:rPr>
          <w:rFonts w:hint="eastAsia"/>
        </w:rPr>
        <w:t>）参考文献的格式不规范。</w:t>
      </w:r>
    </w:p>
    <w:p w:rsidR="00C13D62" w:rsidRDefault="00C13D62" w:rsidP="000F0C2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在相关工作总结方面：部分参考文献的总结难以理解，例如：</w:t>
      </w:r>
      <w:r>
        <w:t>[49]</w:t>
      </w:r>
      <w:r>
        <w:rPr>
          <w:rFonts w:hint="eastAsia"/>
        </w:rPr>
        <w:t>、</w:t>
      </w:r>
      <w:r>
        <w:t>[90]</w:t>
      </w:r>
      <w:r>
        <w:rPr>
          <w:rFonts w:hint="eastAsia"/>
        </w:rPr>
        <w:t>、</w:t>
      </w:r>
      <w:r>
        <w:t>[114]</w:t>
      </w:r>
      <w:r>
        <w:rPr>
          <w:rFonts w:hint="eastAsia"/>
        </w:rPr>
        <w:t>、</w:t>
      </w:r>
      <w:r>
        <w:t>[115]</w:t>
      </w:r>
      <w:r>
        <w:rPr>
          <w:rFonts w:hint="eastAsia"/>
        </w:rPr>
        <w:t>等。建议重新梳理。</w:t>
      </w:r>
    </w:p>
    <w:p w:rsidR="00C13D62" w:rsidRDefault="00C13D62" w:rsidP="000F0C25"/>
    <w:p w:rsidR="00C13D62" w:rsidRDefault="00C13D62" w:rsidP="000F0C25"/>
    <w:p w:rsidR="00C13D62" w:rsidRDefault="00C13D62" w:rsidP="000F0C25">
      <w:r>
        <w:rPr>
          <w:rFonts w:hint="eastAsia"/>
        </w:rPr>
        <w:t>修改后录用</w:t>
      </w:r>
    </w:p>
    <w:p w:rsidR="00C13D62" w:rsidRDefault="00C13D62" w:rsidP="000F0C25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/>
    <w:p w:rsidR="00C13D62" w:rsidRDefault="00C13D62">
      <w:r>
        <w:rPr>
          <w:rFonts w:hint="eastAsia"/>
        </w:rPr>
        <w:t>这篇论文以软件工程的生命周期中的各项活动为主线，对当前的微服务开发方法进行梳理和总结，着重分析并讨论了面向微服务软件开发在需求分析、设计和实现、测试、以及重构上的已有方法、工具和实践，并在此基础上，给出该领域的未来研究方向。</w:t>
      </w:r>
    </w:p>
    <w:p w:rsidR="00C13D62" w:rsidRDefault="00C13D62"/>
    <w:p w:rsidR="00C13D62" w:rsidRDefault="00C13D62">
      <w:r>
        <w:rPr>
          <w:rFonts w:hint="eastAsia"/>
        </w:rPr>
        <w:t>这篇综述文章的研究动机明确，以软件开发的生命周期为指导方向，系统、全面地调研了大量微服务开发的国内外研究成果，总结了适用不同微服务开发阶段的方法和工具，对于研究者和开发团队具有较强的参考价值。</w:t>
      </w:r>
    </w:p>
    <w:p w:rsidR="00C13D62" w:rsidRDefault="00C13D62"/>
    <w:p w:rsidR="00C13D62" w:rsidRDefault="00C13D62">
      <w:r>
        <w:rPr>
          <w:rFonts w:hint="eastAsia"/>
        </w:rPr>
        <w:t>然而，文章中存在分析讨论不够深入，图表展示不清楚，语言表达不恰当以及相关工作总结不到位的情况，具体来说：</w:t>
      </w:r>
    </w:p>
    <w:p w:rsidR="00C13D62" w:rsidRDefault="00C13D62" w:rsidP="00813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在分析讨论方面，（</w:t>
      </w:r>
      <w:r>
        <w:t>1</w:t>
      </w:r>
      <w:r>
        <w:rPr>
          <w:rFonts w:hint="eastAsia"/>
        </w:rPr>
        <w:t>）需要与单体架构与</w:t>
      </w:r>
      <w:r>
        <w:t>web</w:t>
      </w:r>
      <w:r>
        <w:rPr>
          <w:rFonts w:hint="eastAsia"/>
        </w:rPr>
        <w:t>服务进行对比，详细地阐述微服务具有的特点，并分析这些特点的存在对软件生命周期的各个阶段带来的挑战；（</w:t>
      </w:r>
      <w:r>
        <w:t>2</w:t>
      </w:r>
      <w:r>
        <w:rPr>
          <w:rFonts w:hint="eastAsia"/>
        </w:rPr>
        <w:t>）在第四章节中，单纯地列举了面向微服务的软件设计与实现的相关工作，缺乏相应的讨论与总结；（</w:t>
      </w:r>
      <w:r>
        <w:t>3</w:t>
      </w:r>
      <w:r>
        <w:rPr>
          <w:rFonts w:hint="eastAsia"/>
        </w:rPr>
        <w:t>）第五章节的最后一段总结了微服务测试相关的研究现状，并指出该领域研究的不足</w:t>
      </w:r>
      <w:r>
        <w:t>——</w:t>
      </w:r>
      <w:r>
        <w:rPr>
          <w:rFonts w:hint="eastAsia"/>
        </w:rPr>
        <w:t>“缺乏对于微服务内部逻辑测试的研究”。该分析不够深入，且不太恰当。原因是开发（测试）人员利用传统高效的测试技术可以揭示绝大多数逻辑简单、功能单一、代码行数较少的微服务中的故障。建议结合微服务本身的特点进行深入地分析；（</w:t>
      </w:r>
      <w:r>
        <w:t>4</w:t>
      </w:r>
      <w:r>
        <w:rPr>
          <w:rFonts w:hint="eastAsia"/>
        </w:rPr>
        <w:t>）未来的研究方向是综述文献的重要组成部分，建议深入地分析和讨论；（</w:t>
      </w:r>
      <w:r>
        <w:t>5</w:t>
      </w:r>
      <w:r>
        <w:rPr>
          <w:rFonts w:hint="eastAsia"/>
        </w:rPr>
        <w:t>）论文的第七章节的倒数第二段中，有关微服务测试的研究现状</w:t>
      </w:r>
      <w:r>
        <w:t>——</w:t>
      </w:r>
      <w:r>
        <w:rPr>
          <w:rFonts w:hint="eastAsia"/>
        </w:rPr>
        <w:t>“纯粹依靠手工进行测试并不现实”与第五章节最后一段的总结矛盾。建议重新提炼问题，并进行深入地分析；（</w:t>
      </w:r>
      <w:r>
        <w:t>6</w:t>
      </w:r>
      <w:r>
        <w:rPr>
          <w:rFonts w:hint="eastAsia"/>
        </w:rPr>
        <w:t>）论文的第</w:t>
      </w:r>
      <w:r>
        <w:t>4-6</w:t>
      </w:r>
      <w:r>
        <w:rPr>
          <w:rFonts w:hint="eastAsia"/>
        </w:rPr>
        <w:t>章以一种直接的方式罗列相关的工作，建议首先从微服务在不同生命周期具有的特点出发，然后论述这些特点带来的挑战与问题，最后针对这些问题，总结不同研究者的解决方案。</w:t>
      </w:r>
    </w:p>
    <w:p w:rsidR="00C13D62" w:rsidRDefault="00C13D62" w:rsidP="00813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在图表展示方面，（</w:t>
      </w:r>
      <w:r>
        <w:t>1</w:t>
      </w:r>
      <w:r>
        <w:rPr>
          <w:rFonts w:hint="eastAsia"/>
        </w:rPr>
        <w:t>）建议重新绘制图</w:t>
      </w:r>
      <w:r>
        <w:t>2</w:t>
      </w:r>
      <w:r>
        <w:rPr>
          <w:rFonts w:hint="eastAsia"/>
        </w:rPr>
        <w:t>使得在阅读纸质版论文时能够辨别图中的元素；（</w:t>
      </w:r>
      <w:r>
        <w:t>2</w:t>
      </w:r>
      <w:r>
        <w:rPr>
          <w:rFonts w:hint="eastAsia"/>
        </w:rPr>
        <w:t>）建议将表</w:t>
      </w:r>
      <w:r>
        <w:t>3</w:t>
      </w:r>
      <w:r>
        <w:rPr>
          <w:rFonts w:hint="eastAsia"/>
        </w:rPr>
        <w:t>的“具体因素”这一表头换成“研究问题”。</w:t>
      </w:r>
    </w:p>
    <w:p w:rsidR="00C13D62" w:rsidRDefault="00C13D62" w:rsidP="00813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在语言表达方面，（</w:t>
      </w:r>
      <w:r>
        <w:t>1</w:t>
      </w:r>
      <w:r>
        <w:rPr>
          <w:rFonts w:hint="eastAsia"/>
        </w:rPr>
        <w:t>）论文中出现多处标点符号使用不当，语句逻辑不正确，代词语义不明确，语句之间前后矛盾等问题，建议认真修改；（</w:t>
      </w:r>
      <w:r>
        <w:t>2</w:t>
      </w:r>
      <w:r>
        <w:rPr>
          <w:rFonts w:hint="eastAsia"/>
        </w:rPr>
        <w:t>）建议对文中的一些概念（例如</w:t>
      </w:r>
      <w:r>
        <w:t>Web</w:t>
      </w:r>
      <w:r>
        <w:rPr>
          <w:rFonts w:hint="eastAsia"/>
        </w:rPr>
        <w:t>服务，同步请求、有界上下文、灰色文献等）进行阐述；（</w:t>
      </w:r>
      <w:r>
        <w:t>3</w:t>
      </w:r>
      <w:r>
        <w:rPr>
          <w:rFonts w:hint="eastAsia"/>
        </w:rPr>
        <w:t>）建议认真修改每一篇参考文献的格式。</w:t>
      </w:r>
    </w:p>
    <w:p w:rsidR="00C13D62" w:rsidRDefault="00C13D62" w:rsidP="0081303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在相关工作总结方面，难以理解文章中对部分参考文献的总结，例如：</w:t>
      </w:r>
      <w:r>
        <w:t>[49]</w:t>
      </w:r>
      <w:r>
        <w:rPr>
          <w:rFonts w:hint="eastAsia"/>
        </w:rPr>
        <w:t>、</w:t>
      </w:r>
      <w:r>
        <w:t>[90]</w:t>
      </w:r>
      <w:r>
        <w:rPr>
          <w:rFonts w:hint="eastAsia"/>
        </w:rPr>
        <w:t>、</w:t>
      </w:r>
      <w:r>
        <w:t>[114]</w:t>
      </w:r>
      <w:r>
        <w:rPr>
          <w:rFonts w:hint="eastAsia"/>
        </w:rPr>
        <w:t>、</w:t>
      </w:r>
      <w:r>
        <w:t>[115]</w:t>
      </w:r>
      <w:r>
        <w:rPr>
          <w:rFonts w:hint="eastAsia"/>
        </w:rPr>
        <w:t>等。</w:t>
      </w:r>
    </w:p>
    <w:p w:rsidR="00C13D62" w:rsidRDefault="00C13D62"/>
    <w:p w:rsidR="00C13D62" w:rsidRDefault="00C13D62"/>
    <w:p w:rsidR="00C13D62" w:rsidRDefault="00C13D62"/>
    <w:p w:rsidR="00C13D62" w:rsidRDefault="00C13D62">
      <w:r>
        <w:rPr>
          <w:rFonts w:hint="eastAsia"/>
        </w:rPr>
        <w:t>修改后录用</w:t>
      </w:r>
      <w:bookmarkStart w:id="0" w:name="_GoBack"/>
      <w:bookmarkEnd w:id="0"/>
    </w:p>
    <w:p w:rsidR="00C13D62" w:rsidRDefault="00C13D62"/>
    <w:sectPr w:rsidR="00C13D62" w:rsidSect="00AC5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D62" w:rsidRDefault="00C13D62" w:rsidP="008D2904">
      <w:r>
        <w:separator/>
      </w:r>
    </w:p>
  </w:endnote>
  <w:endnote w:type="continuationSeparator" w:id="0">
    <w:p w:rsidR="00C13D62" w:rsidRDefault="00C13D62" w:rsidP="008D29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D62" w:rsidRDefault="00C13D62" w:rsidP="008D2904">
      <w:r>
        <w:separator/>
      </w:r>
    </w:p>
  </w:footnote>
  <w:footnote w:type="continuationSeparator" w:id="0">
    <w:p w:rsidR="00C13D62" w:rsidRDefault="00C13D62" w:rsidP="008D29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37972"/>
    <w:multiLevelType w:val="hybridMultilevel"/>
    <w:tmpl w:val="AC94238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BAE449A"/>
    <w:multiLevelType w:val="hybridMultilevel"/>
    <w:tmpl w:val="1F86C410"/>
    <w:lvl w:ilvl="0" w:tplc="E01895B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46F5"/>
    <w:rsid w:val="000F0C25"/>
    <w:rsid w:val="00101808"/>
    <w:rsid w:val="001132A4"/>
    <w:rsid w:val="00114B1B"/>
    <w:rsid w:val="001B0189"/>
    <w:rsid w:val="003B0B19"/>
    <w:rsid w:val="004938E2"/>
    <w:rsid w:val="004B6993"/>
    <w:rsid w:val="004C1724"/>
    <w:rsid w:val="00602678"/>
    <w:rsid w:val="00615FF1"/>
    <w:rsid w:val="007F5A89"/>
    <w:rsid w:val="0081303E"/>
    <w:rsid w:val="008946F5"/>
    <w:rsid w:val="008A5B59"/>
    <w:rsid w:val="008D2904"/>
    <w:rsid w:val="008D2D3A"/>
    <w:rsid w:val="008F693B"/>
    <w:rsid w:val="00923141"/>
    <w:rsid w:val="009D1FC6"/>
    <w:rsid w:val="00A35055"/>
    <w:rsid w:val="00AC51F5"/>
    <w:rsid w:val="00B06ABD"/>
    <w:rsid w:val="00B32DF8"/>
    <w:rsid w:val="00BD7FD2"/>
    <w:rsid w:val="00BE0460"/>
    <w:rsid w:val="00C13D62"/>
    <w:rsid w:val="00C1506E"/>
    <w:rsid w:val="00C27A1A"/>
    <w:rsid w:val="00CA3693"/>
    <w:rsid w:val="00D221C5"/>
    <w:rsid w:val="00D6503F"/>
    <w:rsid w:val="00D73CAB"/>
    <w:rsid w:val="00DD1BB6"/>
    <w:rsid w:val="00E06611"/>
    <w:rsid w:val="00E741B8"/>
    <w:rsid w:val="00E910A2"/>
    <w:rsid w:val="00EB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5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2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D290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D2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D2904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8130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158</TotalTime>
  <Pages>2</Pages>
  <Words>270</Words>
  <Characters>1545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C.A.Sun</cp:lastModifiedBy>
  <cp:revision>6</cp:revision>
  <dcterms:created xsi:type="dcterms:W3CDTF">2019-08-06T15:07:00Z</dcterms:created>
  <dcterms:modified xsi:type="dcterms:W3CDTF">2019-08-08T03:01:00Z</dcterms:modified>
</cp:coreProperties>
</file>